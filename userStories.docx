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118CF" w14:textId="77777777" w:rsidR="00524388" w:rsidRPr="0022512F" w:rsidRDefault="00055105" w:rsidP="00055105">
      <w:pPr>
        <w:pStyle w:val="Title"/>
        <w:rPr>
          <w:sz w:val="52"/>
          <w:szCs w:val="52"/>
        </w:rPr>
      </w:pPr>
      <w:r w:rsidRPr="0022512F">
        <w:rPr>
          <w:sz w:val="52"/>
          <w:szCs w:val="52"/>
        </w:rPr>
        <w:t>High-School management system</w:t>
      </w:r>
    </w:p>
    <w:p w14:paraId="6EA187E6" w14:textId="77777777" w:rsidR="00524388" w:rsidRPr="00055105" w:rsidRDefault="00055105" w:rsidP="00055105">
      <w:pPr>
        <w:pStyle w:val="Heading5"/>
        <w:rPr>
          <w:sz w:val="32"/>
          <w:szCs w:val="32"/>
        </w:rPr>
      </w:pPr>
      <w:r w:rsidRPr="00055105">
        <w:rPr>
          <w:sz w:val="32"/>
          <w:szCs w:val="32"/>
        </w:rPr>
        <w:t>User stories</w:t>
      </w:r>
    </w:p>
    <w:p w14:paraId="45E7866E" w14:textId="77777777" w:rsidR="00524388" w:rsidRDefault="00055105" w:rsidP="00055105">
      <w:r>
        <w:t>Major roles are –</w:t>
      </w:r>
      <w:bookmarkStart w:id="0" w:name="_GoBack"/>
      <w:bookmarkEnd w:id="0"/>
    </w:p>
    <w:p w14:paraId="5E1CF7CF" w14:textId="77777777" w:rsidR="00055105" w:rsidRDefault="00055105" w:rsidP="00055105">
      <w:pPr>
        <w:pStyle w:val="ListParagraph"/>
        <w:numPr>
          <w:ilvl w:val="0"/>
          <w:numId w:val="17"/>
        </w:numPr>
      </w:pPr>
      <w:r>
        <w:t>Students</w:t>
      </w:r>
    </w:p>
    <w:p w14:paraId="185BB5D7" w14:textId="77777777" w:rsidR="00055105" w:rsidRDefault="00055105" w:rsidP="00055105">
      <w:pPr>
        <w:pStyle w:val="ListParagraph"/>
        <w:numPr>
          <w:ilvl w:val="0"/>
          <w:numId w:val="17"/>
        </w:numPr>
      </w:pPr>
      <w:r>
        <w:t>Parents</w:t>
      </w:r>
    </w:p>
    <w:p w14:paraId="115BB354" w14:textId="77777777" w:rsidR="00055105" w:rsidRDefault="00055105" w:rsidP="00055105">
      <w:pPr>
        <w:pStyle w:val="ListParagraph"/>
        <w:numPr>
          <w:ilvl w:val="0"/>
          <w:numId w:val="17"/>
        </w:numPr>
      </w:pPr>
      <w:r>
        <w:t>Teachers</w:t>
      </w:r>
    </w:p>
    <w:p w14:paraId="05FB562A" w14:textId="77777777" w:rsidR="00055105" w:rsidRDefault="00055105" w:rsidP="00055105">
      <w:pPr>
        <w:pStyle w:val="ListParagraph"/>
        <w:numPr>
          <w:ilvl w:val="0"/>
          <w:numId w:val="17"/>
        </w:numPr>
      </w:pPr>
      <w:r>
        <w:t>Guests</w:t>
      </w:r>
    </w:p>
    <w:p w14:paraId="1A0AD93E" w14:textId="2D3CE8F4" w:rsidR="008C0F57" w:rsidRDefault="008C0F57" w:rsidP="00055105">
      <w:pPr>
        <w:pStyle w:val="ListParagraph"/>
        <w:numPr>
          <w:ilvl w:val="0"/>
          <w:numId w:val="17"/>
        </w:numPr>
      </w:pPr>
      <w:r>
        <w:t>Admin</w:t>
      </w:r>
    </w:p>
    <w:p w14:paraId="16254906" w14:textId="77777777" w:rsidR="00055105" w:rsidRDefault="00055105">
      <w:r>
        <w:rPr>
          <w:noProof/>
        </w:rPr>
        <w:lastRenderedPageBreak/>
        <w:drawing>
          <wp:inline distT="0" distB="0" distL="0" distR="0" wp14:anchorId="4DC5CFEF" wp14:editId="38C6F438">
            <wp:extent cx="3835400" cy="8366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836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34C3" w14:textId="77777777" w:rsidR="00055105" w:rsidRDefault="00055105">
      <w:r>
        <w:rPr>
          <w:noProof/>
        </w:rPr>
        <w:lastRenderedPageBreak/>
        <w:drawing>
          <wp:inline distT="0" distB="0" distL="0" distR="0" wp14:anchorId="4393CD81" wp14:editId="183F9A71">
            <wp:extent cx="5282565" cy="8366760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836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DE8D" w14:textId="77777777" w:rsidR="00055105" w:rsidRDefault="00055105">
      <w:r>
        <w:lastRenderedPageBreak/>
        <w:t>Group members:</w:t>
      </w:r>
    </w:p>
    <w:p w14:paraId="5831AC86" w14:textId="77777777" w:rsidR="00055105" w:rsidRDefault="00055105" w:rsidP="00055105">
      <w:pPr>
        <w:pStyle w:val="ListParagraph"/>
        <w:numPr>
          <w:ilvl w:val="0"/>
          <w:numId w:val="18"/>
        </w:numPr>
      </w:pPr>
      <w:r>
        <w:t>Raja Rakshit (IMT2016087)</w:t>
      </w:r>
    </w:p>
    <w:p w14:paraId="04B480B4" w14:textId="14C1B2C8" w:rsidR="00055105" w:rsidRDefault="00055105" w:rsidP="00055105">
      <w:pPr>
        <w:pStyle w:val="ListParagraph"/>
        <w:numPr>
          <w:ilvl w:val="0"/>
          <w:numId w:val="18"/>
        </w:numPr>
      </w:pPr>
      <w:r>
        <w:t xml:space="preserve">Swastik </w:t>
      </w:r>
      <w:proofErr w:type="spellStart"/>
      <w:r>
        <w:t>Shrivatsav</w:t>
      </w:r>
      <w:r w:rsidR="008C0F57">
        <w:t>a</w:t>
      </w:r>
      <w:proofErr w:type="spellEnd"/>
      <w:r>
        <w:t xml:space="preserve"> (IMT2016055)</w:t>
      </w:r>
    </w:p>
    <w:p w14:paraId="1BBA1BB6" w14:textId="77777777" w:rsidR="00055105" w:rsidRDefault="00055105" w:rsidP="00055105">
      <w:pPr>
        <w:pStyle w:val="ListParagraph"/>
        <w:numPr>
          <w:ilvl w:val="0"/>
          <w:numId w:val="18"/>
        </w:numPr>
      </w:pPr>
      <w:r>
        <w:t>Rishikesh Chaumal (IMT2016131)</w:t>
      </w:r>
    </w:p>
    <w:sectPr w:rsidR="00055105">
      <w:footerReference w:type="default" r:id="rId9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3C44A" w14:textId="77777777" w:rsidR="00F23DFD" w:rsidRDefault="00F23DFD">
      <w:pPr>
        <w:spacing w:after="0" w:line="240" w:lineRule="auto"/>
      </w:pPr>
      <w:r>
        <w:separator/>
      </w:r>
    </w:p>
  </w:endnote>
  <w:endnote w:type="continuationSeparator" w:id="0">
    <w:p w14:paraId="0AB8B6BC" w14:textId="77777777" w:rsidR="00F23DFD" w:rsidRDefault="00F23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CB6629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CE43A" w14:textId="77777777" w:rsidR="00F23DFD" w:rsidRDefault="00F23DFD">
      <w:pPr>
        <w:spacing w:after="0" w:line="240" w:lineRule="auto"/>
      </w:pPr>
      <w:r>
        <w:separator/>
      </w:r>
    </w:p>
  </w:footnote>
  <w:footnote w:type="continuationSeparator" w:id="0">
    <w:p w14:paraId="2FD15FCA" w14:textId="77777777" w:rsidR="00F23DFD" w:rsidRDefault="00F23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D35776"/>
    <w:multiLevelType w:val="hybridMultilevel"/>
    <w:tmpl w:val="3886D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823992"/>
    <w:multiLevelType w:val="hybridMultilevel"/>
    <w:tmpl w:val="C4E6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3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05"/>
    <w:rsid w:val="00055105"/>
    <w:rsid w:val="000A66FD"/>
    <w:rsid w:val="0022512F"/>
    <w:rsid w:val="0032283D"/>
    <w:rsid w:val="003F31CF"/>
    <w:rsid w:val="00524388"/>
    <w:rsid w:val="008C0F57"/>
    <w:rsid w:val="00BB58E9"/>
    <w:rsid w:val="00E73AC0"/>
    <w:rsid w:val="00F2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6D0EA"/>
  <w15:chartTrackingRefBased/>
  <w15:docId w15:val="{C5BA8A43-B388-B642-A4B2-F04B25E4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1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1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3C00" w:themeColor="accent1" w:themeShade="7F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55105"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55105"/>
    <w:rPr>
      <w:rFonts w:asciiTheme="majorHAnsi" w:eastAsiaTheme="majorEastAsia" w:hAnsiTheme="majorHAnsi" w:cstheme="majorBidi"/>
      <w:b/>
      <w:color w:val="000000" w:themeColor="text1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rsid w:val="00055105"/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5105"/>
    <w:rPr>
      <w:rFonts w:asciiTheme="majorHAnsi" w:eastAsiaTheme="majorEastAsia" w:hAnsiTheme="majorHAnsi" w:cstheme="majorBidi"/>
      <w:color w:val="7F3C00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055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jarakshit/Library/Containers/com.microsoft.Word/Data/Library/Application%20Support/Microsoft/Office/16.0/DTS/en-US%7b43143EAA-873E-8148-AE75-F29C6CDB6232%7d/%7b810E31CE-A88A-C443-91C1-ECE652C6558B%7dtf10002069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12</TotalTime>
  <Pages>4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IMT2016087 Raja Rakshit Varanasi</dc:creator>
  <cp:keywords/>
  <dc:description/>
  <cp:lastModifiedBy>IMT2016087 Raja Rakshit Varanasi</cp:lastModifiedBy>
  <cp:revision>2</cp:revision>
  <dcterms:created xsi:type="dcterms:W3CDTF">2018-09-21T17:10:00Z</dcterms:created>
  <dcterms:modified xsi:type="dcterms:W3CDTF">2018-09-21T17:23:00Z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